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8305" w14:textId="77777777" w:rsidR="00C55D85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901"/>
        <w:gridCol w:w="2704"/>
        <w:gridCol w:w="3599"/>
        <w:gridCol w:w="2696"/>
        <w:gridCol w:w="900"/>
      </w:tblGrid>
      <w:tr w:rsidR="00DD5F82" w14:paraId="31E7727F" w14:textId="77777777" w:rsidTr="00E67CDA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0C2623FF" w14:textId="77777777" w:rsidR="00DD5F82" w:rsidRDefault="00DD5F82" w:rsidP="00B20DFA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2E3FA490" w14:textId="1C693CAE" w:rsidR="00DD5F82" w:rsidRPr="00F316AD" w:rsidRDefault="00CA10ED" w:rsidP="00B20DFA">
            <w:pPr>
              <w:pStyle w:val="Title"/>
            </w:pPr>
            <w:r>
              <w:t>Amie</w:t>
            </w:r>
            <w:r w:rsidR="00DD5F82">
              <w:t xml:space="preserve"> </w:t>
            </w:r>
            <w:proofErr w:type="spellStart"/>
            <w:r>
              <w:rPr>
                <w:rStyle w:val="Emphasis"/>
              </w:rPr>
              <w:t>Rakosky</w:t>
            </w:r>
            <w:proofErr w:type="spellEnd"/>
            <w:r>
              <w:rPr>
                <w:rStyle w:val="Emphasis"/>
              </w:rPr>
              <w:t xml:space="preserve"> Hood</w:t>
            </w:r>
          </w:p>
          <w:p w14:paraId="5A98E142" w14:textId="5E8B12C6" w:rsidR="00DD5F82" w:rsidRDefault="00CA10ED" w:rsidP="00B20DFA">
            <w:pPr>
              <w:pStyle w:val="Subtitle"/>
            </w:pPr>
            <w:r>
              <w:t>Web Developer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36067C9D" w14:textId="77777777" w:rsidR="00DD5F82" w:rsidRDefault="00DD5F82" w:rsidP="00B20DFA"/>
        </w:tc>
      </w:tr>
      <w:tr w:rsidR="00DD5F82" w14:paraId="78316A3F" w14:textId="77777777" w:rsidTr="00E67CDA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720355A" w14:textId="77777777" w:rsidR="00DD5F82" w:rsidRDefault="00DD5F82" w:rsidP="00B20DFA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49AB6E8C" w14:textId="77777777" w:rsidR="00DD5F82" w:rsidRDefault="00DD5F82" w:rsidP="00B20DFA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50BCDB2F" w14:textId="77777777" w:rsidR="00DD5F82" w:rsidRDefault="00DD5F82" w:rsidP="00B20DFA"/>
        </w:tc>
      </w:tr>
      <w:tr w:rsidR="00DD5F82" w14:paraId="4C742791" w14:textId="77777777" w:rsidTr="00E67CD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AC5DA5E" w14:textId="77777777" w:rsidR="00DD5F82" w:rsidRPr="00605A5B" w:rsidRDefault="00511893" w:rsidP="00B20DFA">
            <w:pPr>
              <w:pStyle w:val="Heading1"/>
            </w:pPr>
            <w:sdt>
              <w:sdtPr>
                <w:id w:val="1604447469"/>
                <w:placeholder>
                  <w:docPart w:val="55DEE8E0060F470798225FAD1620058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605A5B">
                  <w:t>Contact</w:t>
                </w:r>
              </w:sdtContent>
            </w:sdt>
          </w:p>
          <w:p w14:paraId="16BEB042" w14:textId="23F23AE2" w:rsidR="00CA10ED" w:rsidRPr="00CA10ED" w:rsidRDefault="00CA10ED" w:rsidP="00CA10ED">
            <w:pPr>
              <w:pStyle w:val="TextLeft"/>
            </w:pPr>
            <w:r>
              <w:t xml:space="preserve">8232 </w:t>
            </w:r>
            <w:proofErr w:type="spellStart"/>
            <w:r>
              <w:t>Sweetclover</w:t>
            </w:r>
            <w:proofErr w:type="spellEnd"/>
            <w:r>
              <w:t xml:space="preserve"> Ct. Indianapolis, IN 46256</w:t>
            </w:r>
          </w:p>
          <w:p w14:paraId="1FD0FA08" w14:textId="0F752B9E" w:rsidR="00DD5F82" w:rsidRDefault="00CA10ED" w:rsidP="00B20DFA">
            <w:pPr>
              <w:pStyle w:val="TextLeft"/>
            </w:pPr>
            <w:r>
              <w:t>(317) 459-8317</w:t>
            </w:r>
          </w:p>
          <w:p w14:paraId="2F14B5E9" w14:textId="5B8764B8" w:rsidR="00DD5F82" w:rsidRDefault="00CA10ED" w:rsidP="00B20DFA">
            <w:pPr>
              <w:pStyle w:val="TextLeft"/>
            </w:pPr>
            <w:r>
              <w:t>Amiehood1@gmail.com</w:t>
            </w:r>
          </w:p>
          <w:p w14:paraId="48937D8A" w14:textId="77777777" w:rsidR="00DD5F82" w:rsidRDefault="00DD5F82" w:rsidP="00B20DFA">
            <w:pPr>
              <w:pStyle w:val="TextLeft"/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5D44056D" w14:textId="09F34BF8" w:rsidR="00DD5F82" w:rsidRDefault="00CA10ED" w:rsidP="00CA10ED">
            <w:pPr>
              <w:pStyle w:val="Heading2"/>
              <w:ind w:left="0"/>
            </w:pPr>
            <w:r>
              <w:t>Experience</w:t>
            </w:r>
          </w:p>
          <w:p w14:paraId="4D87A95F" w14:textId="6C3E8D39" w:rsidR="00CA10ED" w:rsidRDefault="00CA10ED" w:rsidP="00CA10ED">
            <w:r>
              <w:t xml:space="preserve">Breastfeeding USA </w:t>
            </w:r>
          </w:p>
          <w:p w14:paraId="36BCC45C" w14:textId="77777777" w:rsidR="00CA10ED" w:rsidRPr="00CA10ED" w:rsidRDefault="00CA10ED" w:rsidP="00CA10ED"/>
          <w:p w14:paraId="18917A88" w14:textId="77777777" w:rsidR="00CA10ED" w:rsidRPr="00CA10ED" w:rsidRDefault="00CA10ED" w:rsidP="00CA10ED">
            <w:pPr>
              <w:shd w:val="clear" w:color="auto" w:fill="FFFFFF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b/>
                <w:bCs/>
                <w:color w:val="58585F"/>
                <w:sz w:val="21"/>
                <w:szCs w:val="21"/>
              </w:rPr>
              <w:t>Vice President 10/2020-Present</w:t>
            </w:r>
          </w:p>
          <w:p w14:paraId="20167485" w14:textId="77777777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Led creation of DEI statement in partnership with Equity Task Force</w:t>
            </w:r>
          </w:p>
          <w:p w14:paraId="1880E63D" w14:textId="77777777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Updated Policies and Procedures</w:t>
            </w:r>
          </w:p>
          <w:p w14:paraId="240D766C" w14:textId="77777777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Teamed with Funding and Development and Community Engagement to plan and execute 10-year anniversary celebration and </w:t>
            </w:r>
            <w:proofErr w:type="gram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fundraising</w:t>
            </w:r>
            <w:proofErr w:type="gramEnd"/>
          </w:p>
          <w:p w14:paraId="3384D2EB" w14:textId="77777777" w:rsidR="00CA10ED" w:rsidRPr="00CA10ED" w:rsidRDefault="00CA10ED" w:rsidP="00CA10ED">
            <w:pPr>
              <w:shd w:val="clear" w:color="auto" w:fill="FFFFFF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b/>
                <w:bCs/>
                <w:color w:val="58585F"/>
                <w:sz w:val="21"/>
                <w:szCs w:val="21"/>
              </w:rPr>
              <w:t>Treasurer 10/2018-10/2020</w:t>
            </w:r>
          </w:p>
          <w:p w14:paraId="099C585E" w14:textId="77777777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Formed Finance Committee for oversight and </w:t>
            </w:r>
            <w:proofErr w:type="gram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guidance</w:t>
            </w:r>
            <w:proofErr w:type="gramEnd"/>
          </w:p>
          <w:p w14:paraId="4DF6BD34" w14:textId="77777777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Hired independent </w:t>
            </w:r>
            <w:proofErr w:type="gram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bookkeeper</w:t>
            </w:r>
            <w:proofErr w:type="gramEnd"/>
          </w:p>
          <w:p w14:paraId="0DC5506E" w14:textId="77777777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Met all Strategic Plan goals for each </w:t>
            </w:r>
            <w:proofErr w:type="gram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year</w:t>
            </w:r>
            <w:proofErr w:type="gramEnd"/>
          </w:p>
          <w:p w14:paraId="65AB4BF3" w14:textId="77777777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Moved assets to B-Corporations, in keeping with organizational </w:t>
            </w:r>
            <w:proofErr w:type="gram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values</w:t>
            </w:r>
            <w:proofErr w:type="gramEnd"/>
          </w:p>
          <w:p w14:paraId="778D87C2" w14:textId="77777777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With guidance from the Finance Committee, re-wrote outdated policies and </w:t>
            </w:r>
            <w:proofErr w:type="gram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procedures</w:t>
            </w:r>
            <w:proofErr w:type="gramEnd"/>
          </w:p>
          <w:p w14:paraId="0B9E1F8E" w14:textId="77777777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Digitized all </w:t>
            </w:r>
            <w:proofErr w:type="gram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recordkeeping</w:t>
            </w:r>
            <w:proofErr w:type="gramEnd"/>
          </w:p>
          <w:p w14:paraId="4C2D4AA6" w14:textId="77777777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Secured assets and set aside one full year of expenses in keeping with non-profit </w:t>
            </w:r>
            <w:proofErr w:type="gram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standards</w:t>
            </w:r>
            <w:proofErr w:type="gramEnd"/>
          </w:p>
          <w:p w14:paraId="0095A7C3" w14:textId="77777777" w:rsidR="00CA10ED" w:rsidRPr="00CA10ED" w:rsidRDefault="00CA10ED" w:rsidP="00CA10ED">
            <w:pPr>
              <w:shd w:val="clear" w:color="auto" w:fill="FFFFFF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b/>
                <w:bCs/>
                <w:color w:val="58585F"/>
                <w:sz w:val="21"/>
                <w:szCs w:val="21"/>
              </w:rPr>
              <w:t>Director 4/2018-Present</w:t>
            </w:r>
          </w:p>
          <w:p w14:paraId="08519512" w14:textId="77777777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Served on Strategic Planning committee</w:t>
            </w:r>
          </w:p>
          <w:p w14:paraId="3CD093FB" w14:textId="4E5EF472" w:rsid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Edited Strategic Plan with input from board in </w:t>
            </w:r>
            <w:proofErr w:type="gram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2021</w:t>
            </w:r>
            <w:proofErr w:type="gramEnd"/>
          </w:p>
          <w:p w14:paraId="79EBFB71" w14:textId="4B1AEF84" w:rsidR="00CA10ED" w:rsidRPr="00CA10ED" w:rsidRDefault="00CA10ED" w:rsidP="00CA10E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b/>
                <w:bCs/>
                <w:color w:val="58585F"/>
                <w:sz w:val="21"/>
                <w:szCs w:val="21"/>
              </w:rPr>
              <w:t>Volunteer Breastfeeding Counselor</w:t>
            </w:r>
            <w:r>
              <w:rPr>
                <w:rFonts w:ascii="Arial" w:eastAsia="Times New Roman" w:hAnsi="Arial" w:cs="Arial"/>
                <w:b/>
                <w:bCs/>
                <w:color w:val="58585F"/>
                <w:sz w:val="21"/>
                <w:szCs w:val="21"/>
              </w:rPr>
              <w:t xml:space="preserve"> 2012-Present</w:t>
            </w:r>
          </w:p>
          <w:p w14:paraId="6D1A1B8E" w14:textId="77777777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Support breastfeeding, </w:t>
            </w:r>
            <w:proofErr w:type="spell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chestfeeding</w:t>
            </w:r>
            <w:proofErr w:type="spellEnd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, pumping, and mixed-feeding families with evidence-based </w:t>
            </w:r>
            <w:proofErr w:type="gram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information</w:t>
            </w:r>
            <w:proofErr w:type="gramEnd"/>
          </w:p>
          <w:p w14:paraId="1D9FFA05" w14:textId="77777777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Manage national Facebook page, create memes and awareness </w:t>
            </w:r>
            <w:proofErr w:type="gram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campaigns</w:t>
            </w:r>
            <w:proofErr w:type="gramEnd"/>
          </w:p>
          <w:p w14:paraId="2BD4A2C4" w14:textId="1927CE2B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Co-lead Indy Breastfeeding and </w:t>
            </w:r>
            <w:proofErr w:type="spell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Chestfeeding</w:t>
            </w:r>
            <w:proofErr w:type="spellEnd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 Parents Chapter</w:t>
            </w:r>
          </w:p>
          <w:p w14:paraId="7A2DBF07" w14:textId="77777777" w:rsidR="00DD5F82" w:rsidRDefault="00DD5F82" w:rsidP="00DD5F82">
            <w:pPr>
              <w:pStyle w:val="TextRight"/>
            </w:pPr>
          </w:p>
          <w:p w14:paraId="2E543F7E" w14:textId="77777777" w:rsidR="00CA10ED" w:rsidRDefault="00CA10ED" w:rsidP="00CA10ED">
            <w:r>
              <w:t>Capital Group</w:t>
            </w:r>
          </w:p>
          <w:p w14:paraId="3D2754F4" w14:textId="77777777" w:rsidR="00CA10ED" w:rsidRDefault="00CA10ED" w:rsidP="00CA10ED"/>
          <w:p w14:paraId="3D7C0474" w14:textId="77777777" w:rsidR="00CA10ED" w:rsidRPr="00CA10ED" w:rsidRDefault="00CA10ED" w:rsidP="00CA10ED">
            <w:pPr>
              <w:shd w:val="clear" w:color="auto" w:fill="FFFFFF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b/>
                <w:bCs/>
                <w:color w:val="58585F"/>
                <w:sz w:val="21"/>
                <w:szCs w:val="21"/>
              </w:rPr>
              <w:t>Team Manager 2006-2008</w:t>
            </w:r>
          </w:p>
          <w:p w14:paraId="59C39933" w14:textId="77777777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Administered monthly and annual reviews to direct reports and set clear and measurable goals, action plans and follow-up </w:t>
            </w:r>
            <w:proofErr w:type="gram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procedures</w:t>
            </w:r>
            <w:proofErr w:type="gramEnd"/>
          </w:p>
          <w:p w14:paraId="3FD9292C" w14:textId="77777777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Drove performance of staff by creating incentives and positive work atmosphere and administering recognition and rewards </w:t>
            </w:r>
            <w:proofErr w:type="gram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programs</w:t>
            </w:r>
            <w:proofErr w:type="gramEnd"/>
          </w:p>
          <w:p w14:paraId="090D4931" w14:textId="77777777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lastRenderedPageBreak/>
              <w:t>Only stepped back from management when moving to part-time</w:t>
            </w:r>
          </w:p>
          <w:p w14:paraId="5DBD85DC" w14:textId="098BAC55" w:rsidR="00CA10ED" w:rsidRPr="00CA10ED" w:rsidRDefault="00CA10ED" w:rsidP="00CA10ED">
            <w:pPr>
              <w:shd w:val="clear" w:color="auto" w:fill="FFFFFF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b/>
                <w:bCs/>
                <w:color w:val="58585F"/>
                <w:sz w:val="21"/>
                <w:szCs w:val="21"/>
              </w:rPr>
              <w:t>Shareholder Services Associate</w:t>
            </w:r>
            <w:r>
              <w:rPr>
                <w:rFonts w:ascii="Arial" w:eastAsia="Times New Roman" w:hAnsi="Arial" w:cs="Arial"/>
                <w:b/>
                <w:bCs/>
                <w:color w:val="58585F"/>
                <w:sz w:val="21"/>
                <w:szCs w:val="21"/>
              </w:rPr>
              <w:t xml:space="preserve"> 2004-2006, 2009</w:t>
            </w:r>
          </w:p>
          <w:p w14:paraId="4AC53771" w14:textId="77777777" w:rsidR="00CA10ED" w:rsidRP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Opened and updated investment accounts</w:t>
            </w:r>
          </w:p>
          <w:p w14:paraId="0AECC0D2" w14:textId="24A4CB55" w:rsidR="00CA10ED" w:rsidRDefault="00CA10ED" w:rsidP="00CA10ED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Assisted brokers and shareholders with tax, mutual fund, and regulatory </w:t>
            </w:r>
            <w:proofErr w:type="gram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questions</w:t>
            </w:r>
            <w:proofErr w:type="gramEnd"/>
          </w:p>
          <w:p w14:paraId="61193905" w14:textId="1FAD570D" w:rsidR="00C04200" w:rsidRDefault="00C04200" w:rsidP="00C04200">
            <w:p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</w:p>
          <w:p w14:paraId="5E1FAA88" w14:textId="31B416F5" w:rsidR="00C04200" w:rsidRDefault="00C04200" w:rsidP="00C04200">
            <w:r>
              <w:t>Washington Trust</w:t>
            </w:r>
          </w:p>
          <w:p w14:paraId="7FDE1B96" w14:textId="77777777" w:rsidR="00C04200" w:rsidRDefault="00C04200" w:rsidP="00C04200"/>
          <w:p w14:paraId="06D5572F" w14:textId="3098B8D8" w:rsidR="00C04200" w:rsidRPr="00CA10ED" w:rsidRDefault="00C04200" w:rsidP="00C04200">
            <w:pPr>
              <w:shd w:val="clear" w:color="auto" w:fill="FFFFFF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58585F"/>
                <w:sz w:val="21"/>
                <w:szCs w:val="21"/>
              </w:rPr>
              <w:t>Summer Intern 1998-2002</w:t>
            </w:r>
          </w:p>
          <w:p w14:paraId="6F8F8A76" w14:textId="4AD134D1" w:rsidR="00C04200" w:rsidRDefault="00C04200" w:rsidP="00C04200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Consumer Lending </w:t>
            </w:r>
          </w:p>
          <w:p w14:paraId="56E40EDD" w14:textId="4309E658" w:rsidR="00C04200" w:rsidRDefault="00C04200" w:rsidP="00C04200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Merchant Services</w:t>
            </w:r>
          </w:p>
          <w:p w14:paraId="6DD69050" w14:textId="0CD1AAC2" w:rsidR="00C04200" w:rsidRPr="00CA10ED" w:rsidRDefault="00C04200" w:rsidP="00C04200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Teller</w:t>
            </w:r>
          </w:p>
          <w:p w14:paraId="70BFD5A3" w14:textId="7BEE5D48" w:rsidR="00C04200" w:rsidRPr="00CA10ED" w:rsidRDefault="00C04200" w:rsidP="00C04200">
            <w:pPr>
              <w:shd w:val="clear" w:color="auto" w:fill="FFFFFF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58585F"/>
                <w:sz w:val="21"/>
                <w:szCs w:val="21"/>
              </w:rPr>
              <w:t>Consumer Lending Associate 2002</w:t>
            </w:r>
          </w:p>
          <w:p w14:paraId="57F14638" w14:textId="59B27153" w:rsidR="00C04200" w:rsidRDefault="00C04200" w:rsidP="00C04200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Assisted with mortgage and consumer loan </w:t>
            </w:r>
            <w:proofErr w:type="gramStart"/>
            <w:r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underwriting</w:t>
            </w:r>
            <w:proofErr w:type="gramEnd"/>
          </w:p>
          <w:p w14:paraId="2DB26C46" w14:textId="330D0C30" w:rsidR="00C04200" w:rsidRDefault="00C04200" w:rsidP="00C04200">
            <w:pPr>
              <w:numPr>
                <w:ilvl w:val="0"/>
                <w:numId w:val="13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Merchant Services</w:t>
            </w:r>
          </w:p>
          <w:p w14:paraId="31038DFA" w14:textId="3ABD2006" w:rsidR="00CA10ED" w:rsidRDefault="00CA10ED" w:rsidP="00CA10ED">
            <w:pPr>
              <w:shd w:val="clear" w:color="auto" w:fill="FFFFFF"/>
              <w:spacing w:after="75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</w:p>
          <w:p w14:paraId="654B4043" w14:textId="4E84BF6E" w:rsidR="00CA10ED" w:rsidRPr="00CA10ED" w:rsidRDefault="00CA10ED" w:rsidP="00CA10ED">
            <w:r>
              <w:t>Private Violin Teacher and Freelance Violinist</w:t>
            </w:r>
          </w:p>
          <w:p w14:paraId="7967A2B5" w14:textId="77777777" w:rsidR="00CA10ED" w:rsidRDefault="00CA10ED" w:rsidP="00CA10ED"/>
          <w:p w14:paraId="1B6338B1" w14:textId="77777777" w:rsidR="00CA10ED" w:rsidRPr="00CA10ED" w:rsidRDefault="00CA10ED" w:rsidP="00CA10ED">
            <w:pPr>
              <w:shd w:val="clear" w:color="auto" w:fill="FFFFFF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b/>
                <w:bCs/>
                <w:color w:val="58585F"/>
                <w:sz w:val="21"/>
                <w:szCs w:val="21"/>
              </w:rPr>
              <w:t>Private Violin Studio 1999-2010</w:t>
            </w:r>
          </w:p>
          <w:p w14:paraId="48828DA8" w14:textId="3B1568A8" w:rsidR="00CA10ED" w:rsidRPr="00CA10ED" w:rsidRDefault="00CA10ED" w:rsidP="00CA10ED">
            <w:pPr>
              <w:numPr>
                <w:ilvl w:val="0"/>
                <w:numId w:val="18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Developed lesson plans, catering to student interests and learning</w:t>
            </w:r>
            <w:r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 </w:t>
            </w:r>
            <w:proofErr w:type="gram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styles</w:t>
            </w:r>
            <w:proofErr w:type="gramEnd"/>
          </w:p>
          <w:p w14:paraId="53813814" w14:textId="77777777" w:rsidR="00CA10ED" w:rsidRPr="00CA10ED" w:rsidRDefault="00CA10ED" w:rsidP="00CA10ED">
            <w:pPr>
              <w:numPr>
                <w:ilvl w:val="0"/>
                <w:numId w:val="18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10-20 students per semester</w:t>
            </w:r>
          </w:p>
          <w:p w14:paraId="1F512D23" w14:textId="77777777" w:rsidR="00CA10ED" w:rsidRPr="00CA10ED" w:rsidRDefault="00CA10ED" w:rsidP="00CA10ED">
            <w:pPr>
              <w:numPr>
                <w:ilvl w:val="0"/>
                <w:numId w:val="18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Prepared students for competitions</w:t>
            </w:r>
          </w:p>
          <w:p w14:paraId="430A603D" w14:textId="77777777" w:rsidR="00CA10ED" w:rsidRDefault="00CA10ED" w:rsidP="00CA10ED"/>
          <w:p w14:paraId="608988C6" w14:textId="77777777" w:rsidR="00CA10ED" w:rsidRPr="00CA10ED" w:rsidRDefault="00CA10ED" w:rsidP="00CA10ED">
            <w:pPr>
              <w:shd w:val="clear" w:color="auto" w:fill="FFFFFF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b/>
                <w:bCs/>
                <w:color w:val="58585F"/>
                <w:sz w:val="21"/>
                <w:szCs w:val="21"/>
              </w:rPr>
              <w:t>Freelance Violinist</w:t>
            </w:r>
          </w:p>
          <w:p w14:paraId="1750FFFB" w14:textId="77777777" w:rsidR="00CA10ED" w:rsidRPr="00CA10ED" w:rsidRDefault="00CA10ED" w:rsidP="00CA10ED">
            <w:pPr>
              <w:numPr>
                <w:ilvl w:val="0"/>
                <w:numId w:val="19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proofErr w:type="spell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Kammerorchester</w:t>
            </w:r>
            <w:proofErr w:type="spellEnd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 </w:t>
            </w:r>
            <w:proofErr w:type="spell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Luebbecke</w:t>
            </w:r>
            <w:proofErr w:type="spellEnd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 (2003-2004)</w:t>
            </w:r>
          </w:p>
          <w:p w14:paraId="1978F0D1" w14:textId="77777777" w:rsidR="00CA10ED" w:rsidRPr="00CA10ED" w:rsidRDefault="00CA10ED" w:rsidP="00CA10ED">
            <w:pPr>
              <w:numPr>
                <w:ilvl w:val="0"/>
                <w:numId w:val="19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Kokomo Symphony (2004-2005)</w:t>
            </w:r>
          </w:p>
          <w:p w14:paraId="4FBB30FB" w14:textId="77777777" w:rsidR="00CA10ED" w:rsidRPr="00CA10ED" w:rsidRDefault="00CA10ED" w:rsidP="00CA10ED">
            <w:pPr>
              <w:numPr>
                <w:ilvl w:val="0"/>
                <w:numId w:val="19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Philharmonic Orchestra of Indianapolis (2018-Present), Volunteer</w:t>
            </w:r>
          </w:p>
          <w:p w14:paraId="195C0B15" w14:textId="77777777" w:rsidR="00CA10ED" w:rsidRDefault="00CA10ED" w:rsidP="00CA10ED"/>
          <w:p w14:paraId="0284724B" w14:textId="77777777" w:rsidR="00CA10ED" w:rsidRPr="00CA10ED" w:rsidRDefault="00CA10ED" w:rsidP="00CA10ED">
            <w:pPr>
              <w:shd w:val="clear" w:color="auto" w:fill="FFFFFF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b/>
                <w:bCs/>
                <w:color w:val="58585F"/>
                <w:sz w:val="21"/>
                <w:szCs w:val="21"/>
              </w:rPr>
              <w:t>University of Rhode Island Preparatory Program 1999-2002</w:t>
            </w:r>
          </w:p>
          <w:p w14:paraId="2E215D1F" w14:textId="77777777" w:rsidR="00CA10ED" w:rsidRPr="00CA10ED" w:rsidRDefault="00CA10ED" w:rsidP="00CA10ED">
            <w:pPr>
              <w:numPr>
                <w:ilvl w:val="0"/>
                <w:numId w:val="20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Studio teacher in community outreach program</w:t>
            </w:r>
          </w:p>
          <w:p w14:paraId="7133ADE0" w14:textId="77777777" w:rsidR="00CA10ED" w:rsidRDefault="00CA10ED" w:rsidP="00CA10ED"/>
          <w:p w14:paraId="4FC62D87" w14:textId="77777777" w:rsidR="00CA10ED" w:rsidRPr="00CA10ED" w:rsidRDefault="00CA10ED" w:rsidP="00CA10ED">
            <w:pPr>
              <w:shd w:val="clear" w:color="auto" w:fill="FFFFFF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b/>
                <w:bCs/>
                <w:color w:val="58585F"/>
                <w:sz w:val="21"/>
                <w:szCs w:val="21"/>
              </w:rPr>
              <w:t>Rhode Island Philharmonic Youth Orchestra Beginning Strings 1999-2000</w:t>
            </w:r>
          </w:p>
          <w:p w14:paraId="00CD70E2" w14:textId="77777777" w:rsidR="00CA10ED" w:rsidRPr="00CA10ED" w:rsidRDefault="00CA10ED" w:rsidP="00CA10ED">
            <w:pPr>
              <w:numPr>
                <w:ilvl w:val="0"/>
                <w:numId w:val="21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58585F"/>
                <w:sz w:val="21"/>
                <w:szCs w:val="21"/>
              </w:rPr>
            </w:pPr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 xml:space="preserve">Conducted beginning string players in their first orchestral </w:t>
            </w:r>
            <w:proofErr w:type="gramStart"/>
            <w:r w:rsidRPr="00CA10ED">
              <w:rPr>
                <w:rFonts w:ascii="Arial" w:eastAsia="Times New Roman" w:hAnsi="Arial" w:cs="Arial"/>
                <w:color w:val="58585F"/>
                <w:sz w:val="21"/>
                <w:szCs w:val="21"/>
              </w:rPr>
              <w:t>program</w:t>
            </w:r>
            <w:proofErr w:type="gramEnd"/>
          </w:p>
          <w:p w14:paraId="2118B8BE" w14:textId="46F99E1E" w:rsidR="00CA10ED" w:rsidRPr="00CA10ED" w:rsidRDefault="00CA10ED" w:rsidP="00CA10ED"/>
        </w:tc>
      </w:tr>
      <w:tr w:rsidR="00DD5F82" w14:paraId="65802BEB" w14:textId="77777777" w:rsidTr="00E67CDA">
        <w:trPr>
          <w:trHeight w:val="7816"/>
        </w:trPr>
        <w:tc>
          <w:tcPr>
            <w:tcW w:w="3601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3B93F57B" w14:textId="77777777" w:rsidR="00DD5F82" w:rsidRDefault="00CA10ED" w:rsidP="00CA10ED">
            <w:pPr>
              <w:pStyle w:val="Heading1"/>
            </w:pPr>
            <w:r>
              <w:t>Skills</w:t>
            </w:r>
          </w:p>
          <w:p w14:paraId="74CDF670" w14:textId="77777777" w:rsidR="00CA10ED" w:rsidRDefault="00CA10ED" w:rsidP="00CA10ED">
            <w:pPr>
              <w:pStyle w:val="TextLeft"/>
            </w:pPr>
            <w:r>
              <w:t>JavaScript</w:t>
            </w:r>
          </w:p>
          <w:p w14:paraId="577FA5EE" w14:textId="77777777" w:rsidR="00CA10ED" w:rsidRDefault="00CA10ED" w:rsidP="00CA10ED">
            <w:pPr>
              <w:pStyle w:val="TextLeft"/>
            </w:pPr>
            <w:r>
              <w:t>QuickBooks Pro</w:t>
            </w:r>
          </w:p>
          <w:p w14:paraId="2DE112DB" w14:textId="77777777" w:rsidR="00CA10ED" w:rsidRDefault="00CA10ED" w:rsidP="00CA10ED">
            <w:pPr>
              <w:pStyle w:val="TextLeft"/>
            </w:pPr>
            <w:r>
              <w:t>Management</w:t>
            </w:r>
          </w:p>
          <w:p w14:paraId="2D6E7C72" w14:textId="77777777" w:rsidR="00CA10ED" w:rsidRDefault="00CA10ED" w:rsidP="00CA10ED">
            <w:pPr>
              <w:pStyle w:val="TextLeft"/>
            </w:pPr>
            <w:r>
              <w:t>Collaboration</w:t>
            </w:r>
          </w:p>
          <w:p w14:paraId="01909966" w14:textId="77777777" w:rsidR="00CA10ED" w:rsidRDefault="00CA10ED" w:rsidP="00CA10ED">
            <w:pPr>
              <w:pStyle w:val="TextLeft"/>
            </w:pPr>
            <w:r>
              <w:t>Strategic Planning</w:t>
            </w:r>
          </w:p>
          <w:p w14:paraId="3C147865" w14:textId="77777777" w:rsidR="00CA10ED" w:rsidRDefault="00CA10ED" w:rsidP="00CA10ED"/>
          <w:p w14:paraId="5A91D760" w14:textId="77777777" w:rsidR="00CA10ED" w:rsidRDefault="00CA10ED" w:rsidP="00CA10ED">
            <w:pPr>
              <w:pStyle w:val="Heading1"/>
            </w:pPr>
            <w:r>
              <w:t>Languages</w:t>
            </w:r>
          </w:p>
          <w:p w14:paraId="1C554E1F" w14:textId="77777777" w:rsidR="00CA10ED" w:rsidRDefault="00CA10ED" w:rsidP="00CA10ED">
            <w:pPr>
              <w:pStyle w:val="TextLeft"/>
            </w:pPr>
            <w:r>
              <w:t>English</w:t>
            </w:r>
          </w:p>
          <w:p w14:paraId="27460874" w14:textId="77777777" w:rsidR="00CA10ED" w:rsidRDefault="00CA10ED" w:rsidP="00CA10ED">
            <w:pPr>
              <w:pStyle w:val="TextLeft"/>
            </w:pPr>
            <w:r>
              <w:t>German</w:t>
            </w:r>
          </w:p>
          <w:p w14:paraId="72083A8B" w14:textId="77777777" w:rsidR="00CA10ED" w:rsidRDefault="00CA10ED" w:rsidP="00CA10ED"/>
          <w:p w14:paraId="73F515B2" w14:textId="77777777" w:rsidR="00CA10ED" w:rsidRDefault="00CA10ED" w:rsidP="00CA10ED">
            <w:pPr>
              <w:pStyle w:val="Heading1"/>
            </w:pPr>
            <w:r>
              <w:t>Education</w:t>
            </w:r>
          </w:p>
          <w:p w14:paraId="4758AAD2" w14:textId="77777777" w:rsidR="00CA10ED" w:rsidRDefault="00CA10ED" w:rsidP="00CA10ED">
            <w:pPr>
              <w:pStyle w:val="TextLeft"/>
            </w:pPr>
            <w:r>
              <w:t>BA in Music History</w:t>
            </w:r>
          </w:p>
          <w:p w14:paraId="69EE5BD0" w14:textId="77777777" w:rsidR="00CA10ED" w:rsidRDefault="00CA10ED" w:rsidP="00CA10ED">
            <w:pPr>
              <w:pStyle w:val="TextLeft"/>
            </w:pPr>
            <w:r>
              <w:t>BoM in Violin Performance</w:t>
            </w:r>
          </w:p>
          <w:p w14:paraId="42046FB8" w14:textId="6DDE8F31" w:rsidR="00CA10ED" w:rsidRPr="00CA10ED" w:rsidRDefault="00CA10ED" w:rsidP="00CA10ED">
            <w:pPr>
              <w:pStyle w:val="TextLeft"/>
            </w:pPr>
            <w:r>
              <w:t>2003</w:t>
            </w:r>
          </w:p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3F3EC108" w14:textId="77777777" w:rsidR="00DD5F82" w:rsidRDefault="00DD5F82" w:rsidP="00B20DFA">
            <w:pPr>
              <w:pStyle w:val="TextRight"/>
            </w:pPr>
          </w:p>
        </w:tc>
      </w:tr>
    </w:tbl>
    <w:p w14:paraId="0121B250" w14:textId="77777777" w:rsidR="00DD5F82" w:rsidRDefault="00DD5F8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C255AC" wp14:editId="2E5D5A37">
                <wp:simplePos x="452063" y="9575515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8F63" id="Rectangle 2" o:spid="_x0000_s1026" alt="&quot;&quot;" style="position:absolute;margin-left:0;margin-top:0;width:539.4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" fillcolor="#648276 [3208]" stroked="f">
                <w10:wrap anchorx="page" anchory="page"/>
              </v:rect>
            </w:pict>
          </mc:Fallback>
        </mc:AlternateContent>
      </w:r>
    </w:p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6E40A" w14:textId="77777777" w:rsidR="00511893" w:rsidRDefault="00511893" w:rsidP="00F316AD">
      <w:r>
        <w:separator/>
      </w:r>
    </w:p>
  </w:endnote>
  <w:endnote w:type="continuationSeparator" w:id="0">
    <w:p w14:paraId="2C202966" w14:textId="77777777" w:rsidR="00511893" w:rsidRDefault="0051189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48804" w14:textId="77777777" w:rsidR="00511893" w:rsidRDefault="00511893" w:rsidP="00F316AD">
      <w:r>
        <w:separator/>
      </w:r>
    </w:p>
  </w:footnote>
  <w:footnote w:type="continuationSeparator" w:id="0">
    <w:p w14:paraId="1EF961FD" w14:textId="77777777" w:rsidR="00511893" w:rsidRDefault="00511893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7366EB"/>
    <w:multiLevelType w:val="multilevel"/>
    <w:tmpl w:val="05D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318A8"/>
    <w:multiLevelType w:val="multilevel"/>
    <w:tmpl w:val="51DC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BB301C"/>
    <w:multiLevelType w:val="multilevel"/>
    <w:tmpl w:val="AE20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7526E"/>
    <w:multiLevelType w:val="multilevel"/>
    <w:tmpl w:val="1C54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C6C0C"/>
    <w:multiLevelType w:val="multilevel"/>
    <w:tmpl w:val="949E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440FC"/>
    <w:multiLevelType w:val="multilevel"/>
    <w:tmpl w:val="962A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14414D"/>
    <w:multiLevelType w:val="multilevel"/>
    <w:tmpl w:val="D5F0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27456"/>
    <w:multiLevelType w:val="multilevel"/>
    <w:tmpl w:val="A06A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61357"/>
    <w:multiLevelType w:val="multilevel"/>
    <w:tmpl w:val="65C4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73CE5"/>
    <w:multiLevelType w:val="multilevel"/>
    <w:tmpl w:val="AE82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174CD7"/>
    <w:multiLevelType w:val="multilevel"/>
    <w:tmpl w:val="322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9"/>
  </w:num>
  <w:num w:numId="12">
    <w:abstractNumId w:val="15"/>
  </w:num>
  <w:num w:numId="13">
    <w:abstractNumId w:val="17"/>
  </w:num>
  <w:num w:numId="14">
    <w:abstractNumId w:val="18"/>
  </w:num>
  <w:num w:numId="15">
    <w:abstractNumId w:val="20"/>
  </w:num>
  <w:num w:numId="16">
    <w:abstractNumId w:val="14"/>
  </w:num>
  <w:num w:numId="17">
    <w:abstractNumId w:val="16"/>
  </w:num>
  <w:num w:numId="18">
    <w:abstractNumId w:val="11"/>
  </w:num>
  <w:num w:numId="19">
    <w:abstractNumId w:val="1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0ED"/>
    <w:rsid w:val="000E1D44"/>
    <w:rsid w:val="001213BA"/>
    <w:rsid w:val="00136F3E"/>
    <w:rsid w:val="0020696E"/>
    <w:rsid w:val="002356A2"/>
    <w:rsid w:val="002D12DA"/>
    <w:rsid w:val="003019B2"/>
    <w:rsid w:val="0034687F"/>
    <w:rsid w:val="0034688D"/>
    <w:rsid w:val="003F05EF"/>
    <w:rsid w:val="0040233B"/>
    <w:rsid w:val="00511893"/>
    <w:rsid w:val="00511A6E"/>
    <w:rsid w:val="0057534A"/>
    <w:rsid w:val="00605A5B"/>
    <w:rsid w:val="006A1B48"/>
    <w:rsid w:val="006B1FC6"/>
    <w:rsid w:val="006C60E6"/>
    <w:rsid w:val="006E70D3"/>
    <w:rsid w:val="007B0F94"/>
    <w:rsid w:val="00951C4B"/>
    <w:rsid w:val="009E3C0B"/>
    <w:rsid w:val="00A77921"/>
    <w:rsid w:val="00B575FB"/>
    <w:rsid w:val="00BC5B49"/>
    <w:rsid w:val="00C04200"/>
    <w:rsid w:val="00C1095A"/>
    <w:rsid w:val="00C41261"/>
    <w:rsid w:val="00C55D85"/>
    <w:rsid w:val="00CA10ED"/>
    <w:rsid w:val="00CA2273"/>
    <w:rsid w:val="00CD50FD"/>
    <w:rsid w:val="00D47124"/>
    <w:rsid w:val="00DD5D7B"/>
    <w:rsid w:val="00DD5F82"/>
    <w:rsid w:val="00E67CDA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A13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CA10E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public-draftstyledefault-unorderedlistitem">
    <w:name w:val="public-draftstyledefault-unorderedlistitem"/>
    <w:basedOn w:val="Normal"/>
    <w:rsid w:val="00CA10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badword">
    <w:name w:val="badword"/>
    <w:basedOn w:val="DefaultParagraphFont"/>
    <w:rsid w:val="00CA1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mme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DEE8E0060F470798225FAD16200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A3FC6-57E3-4962-91D7-03B6D0C3049A}"/>
      </w:docPartPr>
      <w:docPartBody>
        <w:p w:rsidR="00000000" w:rsidRDefault="00E017F6">
          <w:pPr>
            <w:pStyle w:val="55DEE8E0060F470798225FAD1620058E"/>
          </w:pPr>
          <w:r w:rsidRPr="00605A5B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E6"/>
    <w:rsid w:val="00AF03E6"/>
    <w:rsid w:val="00E0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3E1D15DD3B4C8485B38FA2BFF40F33">
    <w:name w:val="573E1D15DD3B4C8485B38FA2BFF40F33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B33790E8BA8B434D83826F68BA850E04">
    <w:name w:val="B33790E8BA8B434D83826F68BA850E04"/>
  </w:style>
  <w:style w:type="paragraph" w:customStyle="1" w:styleId="18B64E9A363E42E5A1B7A3B678725C09">
    <w:name w:val="18B64E9A363E42E5A1B7A3B678725C09"/>
  </w:style>
  <w:style w:type="paragraph" w:customStyle="1" w:styleId="55DEE8E0060F470798225FAD1620058E">
    <w:name w:val="55DEE8E0060F470798225FAD1620058E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ind w:right="170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B9D0F7EE05624CCC8B4E3F81BA920723">
    <w:name w:val="B9D0F7EE05624CCC8B4E3F81BA920723"/>
  </w:style>
  <w:style w:type="paragraph" w:customStyle="1" w:styleId="04CB1143DB72473C84E30BA1DEF6461C">
    <w:name w:val="04CB1143DB72473C84E30BA1DEF6461C"/>
  </w:style>
  <w:style w:type="paragraph" w:customStyle="1" w:styleId="5D53B9B278F04AB58F2651FA5E831E46">
    <w:name w:val="5D53B9B278F04AB58F2651FA5E831E46"/>
  </w:style>
  <w:style w:type="paragraph" w:customStyle="1" w:styleId="3C92F9F040504AB89C35D767E152FF14">
    <w:name w:val="3C92F9F040504AB89C35D767E152FF14"/>
  </w:style>
  <w:style w:type="paragraph" w:customStyle="1" w:styleId="A4693630108343A9910FADB5523AC9B8">
    <w:name w:val="A4693630108343A9910FADB5523AC9B8"/>
  </w:style>
  <w:style w:type="paragraph" w:customStyle="1" w:styleId="A478937785034E3AA9070AD27F0D7260">
    <w:name w:val="A478937785034E3AA9070AD27F0D7260"/>
  </w:style>
  <w:style w:type="paragraph" w:customStyle="1" w:styleId="A8DA26CC377F437396337B5E44C88877">
    <w:name w:val="A8DA26CC377F437396337B5E44C88877"/>
  </w:style>
  <w:style w:type="paragraph" w:customStyle="1" w:styleId="D39E496A37014E5CB8632D24A7AFABB7">
    <w:name w:val="D39E496A37014E5CB8632D24A7AFABB7"/>
  </w:style>
  <w:style w:type="paragraph" w:customStyle="1" w:styleId="64681F62F96C482BB68EBF4C8465A979">
    <w:name w:val="64681F62F96C482BB68EBF4C8465A979"/>
  </w:style>
  <w:style w:type="paragraph" w:customStyle="1" w:styleId="B2E4A8474A4F4DBF894A1030E2808915">
    <w:name w:val="B2E4A8474A4F4DBF894A1030E2808915"/>
  </w:style>
  <w:style w:type="paragraph" w:customStyle="1" w:styleId="F3D90A906933401C9A6CDF6F4A79D4D0">
    <w:name w:val="F3D90A906933401C9A6CDF6F4A79D4D0"/>
  </w:style>
  <w:style w:type="paragraph" w:customStyle="1" w:styleId="5F38A17AB2EA4A8198B35F5DBA269E1A">
    <w:name w:val="5F38A17AB2EA4A8198B35F5DBA269E1A"/>
  </w:style>
  <w:style w:type="paragraph" w:customStyle="1" w:styleId="D955A9F33DDC422493D27F022E640484">
    <w:name w:val="D955A9F33DDC422493D27F022E640484"/>
  </w:style>
  <w:style w:type="paragraph" w:customStyle="1" w:styleId="4196A7238DA24F5CAC71F88CE7A51067">
    <w:name w:val="4196A7238DA24F5CAC71F88CE7A51067"/>
  </w:style>
  <w:style w:type="paragraph" w:customStyle="1" w:styleId="AE05E1E612014868939B370A3168CCB9">
    <w:name w:val="AE05E1E612014868939B370A3168CCB9"/>
  </w:style>
  <w:style w:type="paragraph" w:customStyle="1" w:styleId="0EFD1839A0E24200BD2C19AB85D821BE">
    <w:name w:val="0EFD1839A0E24200BD2C19AB85D821BE"/>
  </w:style>
  <w:style w:type="paragraph" w:customStyle="1" w:styleId="31EADB693F4C438E9314393605897D38">
    <w:name w:val="31EADB693F4C438E9314393605897D38"/>
  </w:style>
  <w:style w:type="paragraph" w:customStyle="1" w:styleId="BC37C6B7F4854115932FF2B6A26FF0B5">
    <w:name w:val="BC37C6B7F4854115932FF2B6A26FF0B5"/>
  </w:style>
  <w:style w:type="paragraph" w:customStyle="1" w:styleId="2C067EB7FE4A49539DE97F14656200F9">
    <w:name w:val="2C067EB7FE4A49539DE97F14656200F9"/>
  </w:style>
  <w:style w:type="paragraph" w:customStyle="1" w:styleId="EEF1F7CCA49A4DA198EAF45943B9DE6F">
    <w:name w:val="EEF1F7CCA49A4DA198EAF45943B9DE6F"/>
  </w:style>
  <w:style w:type="paragraph" w:customStyle="1" w:styleId="1796742067404CBEBD7E174A67DC5BA2">
    <w:name w:val="1796742067404CBEBD7E174A67DC5BA2"/>
  </w:style>
  <w:style w:type="paragraph" w:customStyle="1" w:styleId="3A3307CC5A8344F38CF32B2D8D6BCB58">
    <w:name w:val="3A3307CC5A8344F38CF32B2D8D6BCB58"/>
    <w:rsid w:val="00AF03E6"/>
  </w:style>
  <w:style w:type="paragraph" w:customStyle="1" w:styleId="EC964C57E4F4446B860FF8DF79599232">
    <w:name w:val="EC964C57E4F4446B860FF8DF79599232"/>
    <w:rsid w:val="00AF03E6"/>
  </w:style>
  <w:style w:type="paragraph" w:customStyle="1" w:styleId="BF55BF5038B6409F9B995338237E0C45">
    <w:name w:val="BF55BF5038B6409F9B995338237E0C45"/>
    <w:rsid w:val="00AF03E6"/>
  </w:style>
  <w:style w:type="paragraph" w:customStyle="1" w:styleId="63D75EBC49FA418A940755E0CE512FEA">
    <w:name w:val="63D75EBC49FA418A940755E0CE512FEA"/>
    <w:rsid w:val="00AF03E6"/>
  </w:style>
  <w:style w:type="paragraph" w:customStyle="1" w:styleId="4EB0895309604FEDA2F6B094FF6F587A">
    <w:name w:val="4EB0895309604FEDA2F6B094FF6F587A"/>
    <w:rsid w:val="00AF03E6"/>
  </w:style>
  <w:style w:type="paragraph" w:customStyle="1" w:styleId="EEBE0D282E2F488E9DE5A83CF53719E0">
    <w:name w:val="EEBE0D282E2F488E9DE5A83CF53719E0"/>
    <w:rsid w:val="00AF0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2021-05-07T13:56:00Z</dcterms:created>
  <dcterms:modified xsi:type="dcterms:W3CDTF">2021-05-07T14:29:00Z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